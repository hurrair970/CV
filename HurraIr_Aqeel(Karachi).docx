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1-Accent5"/>
        <w:tblpPr w:leftFromText="180" w:rightFromText="180" w:horzAnchor="margin" w:tblpXSpec="center" w:tblpY="-612"/>
        <w:tblW w:w="12140" w:type="dxa"/>
        <w:tblLayout w:type="fixed"/>
        <w:tblLook w:val="04A0" w:firstRow="1" w:lastRow="0" w:firstColumn="1" w:lastColumn="0" w:noHBand="0" w:noVBand="1"/>
      </w:tblPr>
      <w:tblGrid>
        <w:gridCol w:w="62"/>
        <w:gridCol w:w="3970"/>
        <w:gridCol w:w="720"/>
        <w:gridCol w:w="7388"/>
      </w:tblGrid>
      <w:tr w:rsidR="001B2ABD" w14:paraId="0B1C95A9" w14:textId="77777777" w:rsidTr="009B4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gridSpan w:val="2"/>
          </w:tcPr>
          <w:p w14:paraId="417FF319" w14:textId="1D6223B9" w:rsidR="001B2ABD" w:rsidRDefault="001B2ABD" w:rsidP="00EB3BB1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649DE670" w14:textId="77777777" w:rsidR="001B2ABD" w:rsidRDefault="001B2ABD" w:rsidP="00EB3BB1">
            <w:pPr>
              <w:tabs>
                <w:tab w:val="left" w:pos="9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8" w:type="dxa"/>
          </w:tcPr>
          <w:p w14:paraId="27734606" w14:textId="77777777" w:rsidR="00DB5936" w:rsidRDefault="00DB5936" w:rsidP="00EB3BB1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9E4728" w14:textId="5F56FEA1" w:rsidR="005A7C1D" w:rsidRPr="005A7C1D" w:rsidRDefault="00BD7322" w:rsidP="009B4BBD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HurraIr Aqeel</w:t>
            </w:r>
          </w:p>
        </w:tc>
      </w:tr>
      <w:tr w:rsidR="001B2ABD" w14:paraId="48D2E54C" w14:textId="77777777" w:rsidTr="00C333B6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2" w:type="dxa"/>
          <w:trHeight w:val="9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sdt>
            <w:sdtPr>
              <w:id w:val="-1711873194"/>
              <w:placeholder>
                <w:docPart w:val="6C470D0056E443259C4364A247BE1A69"/>
              </w:placeholder>
              <w:temporary/>
              <w:showingPlcHdr/>
            </w:sdtPr>
            <w:sdtEndPr/>
            <w:sdtContent>
              <w:p w14:paraId="62A63CD9" w14:textId="77777777" w:rsidR="001B2ABD" w:rsidRDefault="00036450" w:rsidP="00EB3BB1">
                <w:pPr>
                  <w:pStyle w:val="Heading3"/>
                  <w:outlineLvl w:val="2"/>
                </w:pPr>
                <w:r w:rsidRPr="00D5459D">
                  <w:t>Profile</w:t>
                </w:r>
              </w:p>
            </w:sdtContent>
          </w:sdt>
          <w:p w14:paraId="6DD3D43E" w14:textId="4742BD51" w:rsidR="00CC5A1B" w:rsidRPr="00C333B6" w:rsidRDefault="00C333B6" w:rsidP="00EB3BB1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C333B6">
              <w:rPr>
                <w:b w:val="0"/>
              </w:rPr>
              <w:t>Learner with an attitude to make good career in Networking.</w:t>
            </w:r>
          </w:p>
          <w:p w14:paraId="59907193" w14:textId="0EA5BC2D" w:rsidR="00CC5A1B" w:rsidRPr="00C333B6" w:rsidRDefault="00CC5A1B" w:rsidP="00EB3BB1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C333B6">
              <w:rPr>
                <w:b w:val="0"/>
              </w:rPr>
              <w:t>Well versed with LAN &amp; WAN implementation.</w:t>
            </w:r>
          </w:p>
          <w:p w14:paraId="7ED6F3BA" w14:textId="7789BE41" w:rsidR="00696311" w:rsidRPr="00C333B6" w:rsidRDefault="00CC5A1B" w:rsidP="00EB3BB1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C333B6">
              <w:rPr>
                <w:b w:val="0"/>
              </w:rPr>
              <w:t>Problem solving abilities and willing to learn team facilitator hard working.</w:t>
            </w:r>
            <w:r w:rsidR="008B50F3" w:rsidRPr="00C333B6">
              <w:rPr>
                <w:b w:val="0"/>
              </w:rPr>
              <w:t xml:space="preserve"> </w:t>
            </w:r>
          </w:p>
          <w:p w14:paraId="17512414" w14:textId="77777777" w:rsidR="00036450" w:rsidRDefault="000A4E4F" w:rsidP="00EB3BB1">
            <w:pPr>
              <w:pStyle w:val="Heading3"/>
              <w:outlineLvl w:val="2"/>
            </w:pPr>
            <w:r>
              <w:t>Personal Information</w:t>
            </w:r>
          </w:p>
          <w:p w14:paraId="11537E1E" w14:textId="5A68E626" w:rsidR="00667117" w:rsidRPr="00336E22" w:rsidRDefault="00E006BC" w:rsidP="00336E22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>
              <w:rPr>
                <w:b w:val="0"/>
              </w:rPr>
              <w:t xml:space="preserve">Flat No. 2 block D-3 Gulistan-e-Jauhar Block 18, Karachi </w:t>
            </w:r>
            <w:r w:rsidR="00667117" w:rsidRPr="00336E22">
              <w:t xml:space="preserve"> </w:t>
            </w:r>
          </w:p>
          <w:p w14:paraId="58022824" w14:textId="77777777" w:rsidR="000A4E4F" w:rsidRPr="00C333B6" w:rsidRDefault="00DD1495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 xml:space="preserve">Father’s Name:  </w:t>
            </w:r>
            <w:r w:rsidR="000A4E4F" w:rsidRPr="00C333B6">
              <w:rPr>
                <w:b w:val="0"/>
                <w:sz w:val="20"/>
              </w:rPr>
              <w:t>Aqeel Ahmed</w:t>
            </w:r>
          </w:p>
          <w:p w14:paraId="65CAD00E" w14:textId="1FC1314A" w:rsidR="000A4E4F" w:rsidRPr="00C333B6" w:rsidRDefault="000A4E4F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>Date of Birth:     13-09-1995</w:t>
            </w:r>
          </w:p>
          <w:p w14:paraId="309CA744" w14:textId="77777777" w:rsidR="000A4E4F" w:rsidRPr="00C333B6" w:rsidRDefault="00DD1495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 xml:space="preserve">Domicile:           </w:t>
            </w:r>
            <w:r w:rsidR="000A4E4F" w:rsidRPr="00C333B6">
              <w:rPr>
                <w:b w:val="0"/>
                <w:sz w:val="20"/>
              </w:rPr>
              <w:t xml:space="preserve"> Sukkur(U) Sindh</w:t>
            </w:r>
          </w:p>
          <w:p w14:paraId="04C9B10D" w14:textId="3E0FAE2D" w:rsidR="000A4E4F" w:rsidRPr="00C333B6" w:rsidRDefault="000A4E4F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 xml:space="preserve">C.N.I.C #:     </w:t>
            </w:r>
            <w:r w:rsidR="00E006BC">
              <w:rPr>
                <w:b w:val="0"/>
                <w:sz w:val="20"/>
              </w:rPr>
              <w:t xml:space="preserve">      </w:t>
            </w:r>
            <w:r w:rsidRPr="00C333B6">
              <w:rPr>
                <w:b w:val="0"/>
                <w:sz w:val="20"/>
              </w:rPr>
              <w:t>45504-3541659-9</w:t>
            </w:r>
          </w:p>
          <w:p w14:paraId="4899EEED" w14:textId="77777777" w:rsidR="000A4E4F" w:rsidRPr="00C333B6" w:rsidRDefault="000A4E4F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>Nationality:         Pakistani</w:t>
            </w:r>
          </w:p>
          <w:p w14:paraId="546FE492" w14:textId="77777777" w:rsidR="000A4E4F" w:rsidRPr="00C333B6" w:rsidRDefault="000A4E4F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 xml:space="preserve">Religion:        </w:t>
            </w:r>
            <w:r w:rsidR="00DD1495" w:rsidRPr="00C333B6">
              <w:rPr>
                <w:b w:val="0"/>
                <w:sz w:val="20"/>
              </w:rPr>
              <w:t xml:space="preserve">     </w:t>
            </w:r>
            <w:r w:rsidRPr="00C333B6">
              <w:rPr>
                <w:b w:val="0"/>
                <w:sz w:val="20"/>
              </w:rPr>
              <w:t xml:space="preserve"> Islam</w:t>
            </w:r>
          </w:p>
          <w:p w14:paraId="63A09326" w14:textId="77777777" w:rsidR="000A4E4F" w:rsidRPr="000A4E4F" w:rsidRDefault="000A4E4F" w:rsidP="00EB3BB1"/>
          <w:sdt>
            <w:sdtPr>
              <w:id w:val="-1954003311"/>
              <w:placeholder>
                <w:docPart w:val="4A50B3CCF27940A3A84C22AE99B89D51"/>
              </w:placeholder>
              <w:temporary/>
              <w:showingPlcHdr/>
            </w:sdtPr>
            <w:sdtEndPr/>
            <w:sdtContent>
              <w:p w14:paraId="2239F80A" w14:textId="77777777" w:rsidR="00036450" w:rsidRDefault="004813B3" w:rsidP="00EB3BB1">
                <w:pPr>
                  <w:pStyle w:val="Heading3"/>
                  <w:outlineLvl w:val="2"/>
                </w:pPr>
                <w:r w:rsidRPr="00036450">
                  <w:t>CONTACT</w:t>
                </w:r>
              </w:p>
            </w:sdtContent>
          </w:sdt>
          <w:sdt>
            <w:sdtPr>
              <w:rPr>
                <w:sz w:val="20"/>
              </w:rPr>
              <w:id w:val="1111563247"/>
              <w:placeholder>
                <w:docPart w:val="0D4AB83E62AC4BF99837604FBF25947C"/>
              </w:placeholder>
              <w:temporary/>
              <w:showingPlcHdr/>
            </w:sdtPr>
            <w:sdtEndPr/>
            <w:sdtContent>
              <w:p w14:paraId="24ED6C4E" w14:textId="77777777" w:rsidR="004D3011" w:rsidRPr="00C333B6" w:rsidRDefault="004D3011" w:rsidP="00EB3BB1">
                <w:pPr>
                  <w:rPr>
                    <w:b w:val="0"/>
                    <w:sz w:val="20"/>
                  </w:rPr>
                </w:pPr>
                <w:r w:rsidRPr="00C333B6">
                  <w:rPr>
                    <w:b w:val="0"/>
                    <w:sz w:val="20"/>
                  </w:rPr>
                  <w:t>PHONE:</w:t>
                </w:r>
              </w:p>
            </w:sdtContent>
          </w:sdt>
          <w:p w14:paraId="4360A98D" w14:textId="77777777" w:rsidR="004D3011" w:rsidRPr="00C333B6" w:rsidRDefault="00BD7322" w:rsidP="00EB3BB1">
            <w:pPr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>0342-3315654</w:t>
            </w:r>
          </w:p>
          <w:p w14:paraId="6E556F6B" w14:textId="77777777" w:rsidR="00BC32BB" w:rsidRPr="00C333B6" w:rsidRDefault="00BC32BB" w:rsidP="00EB3BB1">
            <w:pPr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>0334-2827413</w:t>
            </w:r>
          </w:p>
          <w:p w14:paraId="5EA05CF9" w14:textId="77777777" w:rsidR="004D3011" w:rsidRPr="00C333B6" w:rsidRDefault="004D3011" w:rsidP="00EB3BB1">
            <w:pPr>
              <w:rPr>
                <w:b w:val="0"/>
                <w:sz w:val="20"/>
              </w:rPr>
            </w:pPr>
          </w:p>
          <w:sdt>
            <w:sdtPr>
              <w:rPr>
                <w:sz w:val="20"/>
              </w:rPr>
              <w:id w:val="-240260293"/>
              <w:placeholder>
                <w:docPart w:val="ADC7229618A74049BD741887ADF869AA"/>
              </w:placeholder>
              <w:temporary/>
              <w:showingPlcHdr/>
            </w:sdtPr>
            <w:sdtEndPr/>
            <w:sdtContent>
              <w:p w14:paraId="491B9519" w14:textId="77777777" w:rsidR="004D3011" w:rsidRPr="00C333B6" w:rsidRDefault="004D3011" w:rsidP="00EB3BB1">
                <w:pPr>
                  <w:rPr>
                    <w:b w:val="0"/>
                    <w:sz w:val="20"/>
                  </w:rPr>
                </w:pPr>
                <w:r w:rsidRPr="00C333B6">
                  <w:rPr>
                    <w:b w:val="0"/>
                    <w:sz w:val="20"/>
                  </w:rPr>
                  <w:t>EMAIL:</w:t>
                </w:r>
              </w:p>
            </w:sdtContent>
          </w:sdt>
          <w:p w14:paraId="4233B55A" w14:textId="6C85FFB8" w:rsidR="004D3011" w:rsidRPr="004D3011" w:rsidRDefault="00BC32BB" w:rsidP="00EB3BB1">
            <w:pPr>
              <w:pStyle w:val="NoSpacing"/>
            </w:pPr>
            <w:r w:rsidRPr="00C333B6">
              <w:rPr>
                <w:b w:val="0"/>
                <w:sz w:val="20"/>
              </w:rPr>
              <w:t>hurrairaqeel@</w:t>
            </w:r>
            <w:r w:rsidR="000A4E4F" w:rsidRPr="00C333B6">
              <w:rPr>
                <w:b w:val="0"/>
                <w:sz w:val="20"/>
              </w:rPr>
              <w:t>gmail.com</w:t>
            </w:r>
          </w:p>
        </w:tc>
        <w:tc>
          <w:tcPr>
            <w:tcW w:w="720" w:type="dxa"/>
          </w:tcPr>
          <w:p w14:paraId="54C10C4B" w14:textId="77777777" w:rsidR="001B2ABD" w:rsidRDefault="001B2ABD" w:rsidP="00EB3BB1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88" w:type="dxa"/>
          </w:tcPr>
          <w:sdt>
            <w:sdtPr>
              <w:id w:val="1049110328"/>
              <w:placeholder>
                <w:docPart w:val="FCC9171D7DDC4E859883B5DDB0B895E2"/>
              </w:placeholder>
              <w:temporary/>
              <w:showingPlcHdr/>
            </w:sdtPr>
            <w:sdtEndPr/>
            <w:sdtContent>
              <w:p w14:paraId="0D0187D8" w14:textId="77777777" w:rsidR="001B2ABD" w:rsidRDefault="00E25A26" w:rsidP="00EB3BB1">
                <w:pPr>
                  <w:pStyle w:val="Heading2"/>
                  <w:outlineLvl w:val="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036450">
                  <w:t>EDUCATION</w:t>
                </w:r>
              </w:p>
            </w:sdtContent>
          </w:sdt>
          <w:p w14:paraId="0EC520D8" w14:textId="4D6E2755" w:rsidR="003A0509" w:rsidRPr="003A0509" w:rsidRDefault="003A0509" w:rsidP="00EB3BB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3A0509">
              <w:rPr>
                <w:b/>
                <w:color w:val="auto"/>
                <w:sz w:val="24"/>
                <w:szCs w:val="24"/>
              </w:rPr>
              <w:t>Graduation (2015-2018)</w:t>
            </w:r>
            <w:r w:rsidR="00E60E9B">
              <w:rPr>
                <w:b/>
                <w:color w:val="auto"/>
                <w:sz w:val="24"/>
                <w:szCs w:val="24"/>
              </w:rPr>
              <w:t xml:space="preserve"> (1</w:t>
            </w:r>
            <w:r w:rsidR="00E60E9B" w:rsidRPr="00E60E9B">
              <w:rPr>
                <w:b/>
                <w:color w:val="auto"/>
                <w:sz w:val="24"/>
                <w:szCs w:val="24"/>
                <w:vertAlign w:val="superscript"/>
              </w:rPr>
              <w:t>st</w:t>
            </w:r>
            <w:r w:rsidR="00E60E9B">
              <w:rPr>
                <w:b/>
                <w:color w:val="auto"/>
                <w:sz w:val="24"/>
                <w:szCs w:val="24"/>
              </w:rPr>
              <w:t xml:space="preserve"> Division)</w:t>
            </w:r>
          </w:p>
          <w:p w14:paraId="3B89BADD" w14:textId="04EE1854" w:rsidR="003A0509" w:rsidRPr="00A66C4C" w:rsidRDefault="00E006BC" w:rsidP="00C333B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(BE) Telecommunication</w:t>
            </w:r>
          </w:p>
          <w:p w14:paraId="2DD27333" w14:textId="1A6215A8" w:rsidR="003A0509" w:rsidRPr="003A0509" w:rsidRDefault="003A0509" w:rsidP="00EB3BB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3A0509">
              <w:rPr>
                <w:b/>
                <w:color w:val="auto"/>
                <w:sz w:val="24"/>
                <w:szCs w:val="24"/>
              </w:rPr>
              <w:t>Intermediate (2012-2014)</w:t>
            </w:r>
            <w:r w:rsidR="00E60E9B">
              <w:rPr>
                <w:b/>
                <w:color w:val="auto"/>
                <w:sz w:val="24"/>
                <w:szCs w:val="24"/>
              </w:rPr>
              <w:t xml:space="preserve"> (A-1 Grade)</w:t>
            </w:r>
          </w:p>
          <w:p w14:paraId="7D9A26DE" w14:textId="62E83134" w:rsidR="003A0509" w:rsidRPr="00C333B6" w:rsidRDefault="003A0509" w:rsidP="00C333B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B.I.S.E Sukkur </w:t>
            </w:r>
          </w:p>
          <w:p w14:paraId="1DD20D75" w14:textId="5978E07B" w:rsidR="003A0509" w:rsidRPr="003A0509" w:rsidRDefault="003A0509" w:rsidP="00EB3BB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3A0509">
              <w:rPr>
                <w:b/>
                <w:color w:val="auto"/>
                <w:sz w:val="24"/>
                <w:szCs w:val="24"/>
              </w:rPr>
              <w:t>Matriculation (2010-2012)</w:t>
            </w:r>
            <w:r w:rsidR="00E60E9B">
              <w:rPr>
                <w:b/>
                <w:color w:val="auto"/>
                <w:sz w:val="24"/>
                <w:szCs w:val="24"/>
              </w:rPr>
              <w:t xml:space="preserve"> (A Grade)</w:t>
            </w:r>
          </w:p>
          <w:p w14:paraId="1E5B1042" w14:textId="4FF076E0" w:rsidR="00036450" w:rsidRPr="003D1F20" w:rsidRDefault="00B505C3" w:rsidP="00EB3BB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B.I.S.E Hyderabad </w:t>
            </w:r>
          </w:p>
          <w:p w14:paraId="15B3BD6B" w14:textId="6EA025E1" w:rsidR="004A18FF" w:rsidRDefault="004A18FF" w:rsidP="00EB3BB1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Internships</w:t>
            </w:r>
          </w:p>
          <w:p w14:paraId="4F25BAB0" w14:textId="7ADFC5A8" w:rsidR="004A18FF" w:rsidRDefault="004A18FF" w:rsidP="00EB3BB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Management</w:t>
            </w:r>
            <w:r w:rsidR="00FB3A99">
              <w:t xml:space="preserve"> &amp; Switching (as Internee at PTCL,Sukkur Exchange-II</w:t>
            </w:r>
            <w:r>
              <w:t>)</w:t>
            </w:r>
          </w:p>
          <w:p w14:paraId="54686441" w14:textId="11CB266E" w:rsidR="00EB3BB1" w:rsidRDefault="00EB3BB1" w:rsidP="00EB3BB1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trainings</w:t>
            </w:r>
          </w:p>
          <w:p w14:paraId="6DBCE2D0" w14:textId="334A7042" w:rsidR="00EB3BB1" w:rsidRPr="004274D1" w:rsidRDefault="00667117" w:rsidP="00EB3BB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CCNA (R&amp;S)</w:t>
            </w:r>
            <w:r w:rsidR="00EB3BB1">
              <w:t xml:space="preserve"> from network edges </w:t>
            </w:r>
            <w:r>
              <w:t xml:space="preserve">academy </w:t>
            </w:r>
            <w:r w:rsidR="00EB3BB1">
              <w:t>&amp; consultants(Hyderabad).</w:t>
            </w:r>
          </w:p>
          <w:p w14:paraId="12B986EF" w14:textId="1F24D786" w:rsidR="00036450" w:rsidRDefault="00CC5A1B" w:rsidP="00EB3BB1">
            <w:pPr>
              <w:pStyle w:val="Heading2"/>
              <w:tabs>
                <w:tab w:val="right" w:pos="6912"/>
              </w:tabs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</w:t>
            </w:r>
            <w:r w:rsidR="00E60E9B">
              <w:t xml:space="preserve"> Skills</w:t>
            </w:r>
            <w:r>
              <w:t xml:space="preserve"> </w:t>
            </w:r>
          </w:p>
          <w:p w14:paraId="727C4A01" w14:textId="74F37BDA" w:rsidR="00C333B6" w:rsidRDefault="00C333B6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Undertaking CCNA professional training from an institute.</w:t>
            </w:r>
          </w:p>
          <w:p w14:paraId="6E9682EF" w14:textId="1ED9C546" w:rsidR="00CC5A1B" w:rsidRPr="00A66C4C" w:rsidRDefault="00E966C9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CC5A1B" w:rsidRPr="00A66C4C">
              <w:t>nowledge of OSI &amp; TCP/IP model, TCP and UDP protocols.</w:t>
            </w:r>
          </w:p>
          <w:p w14:paraId="26FBEADC" w14:textId="0D48C560" w:rsidR="00CC5A1B" w:rsidRDefault="00CC5A1B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>Configuration and troubleshooting Cisco</w:t>
            </w:r>
            <w:r w:rsidR="00CC4645" w:rsidRPr="00A66C4C">
              <w:t xml:space="preserve"> routers:</w:t>
            </w:r>
            <w:r w:rsidRPr="00A66C4C">
              <w:t xml:space="preserve"> 1800, 2600, 2800 series.</w:t>
            </w:r>
          </w:p>
          <w:p w14:paraId="3BC89C90" w14:textId="601B8479" w:rsidR="00E60E9B" w:rsidRDefault="00E60E9B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Implementing LAN &amp; WAN connections using switches &amp; routers.</w:t>
            </w:r>
          </w:p>
          <w:p w14:paraId="1AB60441" w14:textId="65D6234E" w:rsidR="00E60E9B" w:rsidRPr="00A66C4C" w:rsidRDefault="00E60E9B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of IPsec, VPN.</w:t>
            </w:r>
          </w:p>
          <w:p w14:paraId="65ED46DE" w14:textId="3A35944B" w:rsidR="00CC5A1B" w:rsidRPr="00A66C4C" w:rsidRDefault="007B05B2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>Switching: VLAN, STP</w:t>
            </w:r>
            <w:r w:rsidR="00CC4645" w:rsidRPr="00A66C4C">
              <w:t>, Ethernetchannel, Span.</w:t>
            </w:r>
          </w:p>
          <w:p w14:paraId="1D207023" w14:textId="63155AF3" w:rsidR="00CC4645" w:rsidRPr="00A66C4C" w:rsidRDefault="007B05B2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>Understanding of routing protocols: RIP</w:t>
            </w:r>
            <w:r w:rsidR="00E966C9">
              <w:t>v1</w:t>
            </w:r>
            <w:r w:rsidRPr="00A66C4C">
              <w:t>,</w:t>
            </w:r>
            <w:r w:rsidR="00E966C9">
              <w:t xml:space="preserve"> RIPv2,</w:t>
            </w:r>
            <w:r w:rsidRPr="00A66C4C">
              <w:t xml:space="preserve"> EIGRP, OSPF, Static.</w:t>
            </w:r>
          </w:p>
          <w:p w14:paraId="334ADB47" w14:textId="66F1F0EF" w:rsidR="007B05B2" w:rsidRPr="00A66C4C" w:rsidRDefault="007B05B2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 xml:space="preserve">Other: DNS, SSH, </w:t>
            </w:r>
            <w:r w:rsidR="00C31D91">
              <w:t>DHCP,</w:t>
            </w:r>
            <w:r w:rsidR="00E60E9B">
              <w:t xml:space="preserve"> NAT,</w:t>
            </w:r>
            <w:r w:rsidR="00C31D91">
              <w:t xml:space="preserve"> Trunking, Subnetting, RSTP, PVST, Inter-VLAN routing, IP addressing</w:t>
            </w:r>
            <w:r w:rsidR="00AA00C3">
              <w:t>.</w:t>
            </w:r>
          </w:p>
          <w:p w14:paraId="727A3751" w14:textId="0B2B7632" w:rsidR="009A1BAA" w:rsidRPr="00A66C4C" w:rsidRDefault="009B4BBD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7,8 &amp; 10 installation &amp; aware of technical issues.</w:t>
            </w:r>
          </w:p>
          <w:p w14:paraId="55A91CFB" w14:textId="2F118C7C" w:rsidR="009A1BAA" w:rsidRPr="00A66C4C" w:rsidRDefault="00AA00C3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t</w:t>
            </w:r>
            <w:r w:rsidR="00A66C4C" w:rsidRPr="00A66C4C">
              <w:t>echnical understanding</w:t>
            </w:r>
            <w:r w:rsidR="009A1BAA" w:rsidRPr="00A66C4C">
              <w:t xml:space="preserve"> of </w:t>
            </w:r>
            <w:r w:rsidR="00E006BC">
              <w:t>Windows, a</w:t>
            </w:r>
            <w:r w:rsidR="009A1BAA" w:rsidRPr="00A66C4C">
              <w:t>ndroid &amp; IOS</w:t>
            </w:r>
            <w:r>
              <w:t>.</w:t>
            </w:r>
          </w:p>
          <w:p w14:paraId="53C99B14" w14:textId="2848397C" w:rsidR="009A1BAA" w:rsidRDefault="009A1BAA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>Microsoft</w:t>
            </w:r>
            <w:r w:rsidR="00AD4EB2" w:rsidRPr="00A66C4C">
              <w:t xml:space="preserve"> Excel, Word &amp; </w:t>
            </w:r>
            <w:r w:rsidR="000E2210" w:rsidRPr="00A66C4C">
              <w:t>PowerPoint</w:t>
            </w:r>
            <w:r w:rsidR="00AA00C3">
              <w:t>.</w:t>
            </w:r>
          </w:p>
          <w:p w14:paraId="75D21100" w14:textId="582CFD16" w:rsidR="00EB55FA" w:rsidRPr="00A66C4C" w:rsidRDefault="00EB55FA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based project</w:t>
            </w:r>
            <w:bookmarkStart w:id="0" w:name="_GoBack"/>
            <w:bookmarkEnd w:id="0"/>
          </w:p>
          <w:p w14:paraId="12D3222D" w14:textId="182FD99B" w:rsidR="00036450" w:rsidRPr="004D3011" w:rsidRDefault="00036450" w:rsidP="00EB3BB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5DB3835A" w14:textId="77777777" w:rsidR="00A0069C" w:rsidRDefault="00A0069C" w:rsidP="000C45FF">
      <w:pPr>
        <w:tabs>
          <w:tab w:val="left" w:pos="990"/>
        </w:tabs>
      </w:pPr>
    </w:p>
    <w:sectPr w:rsidR="00A0069C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6328C" w14:textId="77777777" w:rsidR="005C3CCD" w:rsidRDefault="005C3CCD" w:rsidP="000C45FF">
      <w:r>
        <w:separator/>
      </w:r>
    </w:p>
  </w:endnote>
  <w:endnote w:type="continuationSeparator" w:id="0">
    <w:p w14:paraId="4B072B25" w14:textId="77777777" w:rsidR="005C3CCD" w:rsidRDefault="005C3CC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62864" w14:textId="77777777" w:rsidR="005C3CCD" w:rsidRDefault="005C3CCD" w:rsidP="000C45FF">
      <w:r>
        <w:separator/>
      </w:r>
    </w:p>
  </w:footnote>
  <w:footnote w:type="continuationSeparator" w:id="0">
    <w:p w14:paraId="4C14641F" w14:textId="77777777" w:rsidR="005C3CCD" w:rsidRDefault="005C3CC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04C" w14:textId="77777777" w:rsidR="00CC4645" w:rsidRDefault="00CC464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5341E07" wp14:editId="4B70C75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7E2B"/>
    <w:multiLevelType w:val="hybridMultilevel"/>
    <w:tmpl w:val="D82231CA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0187614"/>
    <w:multiLevelType w:val="hybridMultilevel"/>
    <w:tmpl w:val="50C2B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E4410"/>
    <w:multiLevelType w:val="hybridMultilevel"/>
    <w:tmpl w:val="9A66D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014FC"/>
    <w:multiLevelType w:val="hybridMultilevel"/>
    <w:tmpl w:val="996E7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F1CF5"/>
    <w:multiLevelType w:val="hybridMultilevel"/>
    <w:tmpl w:val="30C67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C20D8"/>
    <w:multiLevelType w:val="hybridMultilevel"/>
    <w:tmpl w:val="55B69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32552"/>
    <w:multiLevelType w:val="hybridMultilevel"/>
    <w:tmpl w:val="25E05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22"/>
    <w:rsid w:val="00036450"/>
    <w:rsid w:val="00042E3A"/>
    <w:rsid w:val="00080946"/>
    <w:rsid w:val="00081D63"/>
    <w:rsid w:val="000A4E4F"/>
    <w:rsid w:val="000C45FF"/>
    <w:rsid w:val="000E2210"/>
    <w:rsid w:val="000E3FD1"/>
    <w:rsid w:val="00112054"/>
    <w:rsid w:val="0012002A"/>
    <w:rsid w:val="00137E74"/>
    <w:rsid w:val="001440A4"/>
    <w:rsid w:val="001525E1"/>
    <w:rsid w:val="00180329"/>
    <w:rsid w:val="00182AD5"/>
    <w:rsid w:val="0019001F"/>
    <w:rsid w:val="001A74A5"/>
    <w:rsid w:val="001B2ABD"/>
    <w:rsid w:val="001B7ECC"/>
    <w:rsid w:val="001E0391"/>
    <w:rsid w:val="001E1759"/>
    <w:rsid w:val="001F1ECC"/>
    <w:rsid w:val="002400EB"/>
    <w:rsid w:val="0025169E"/>
    <w:rsid w:val="00256CF7"/>
    <w:rsid w:val="002A365D"/>
    <w:rsid w:val="002C30F3"/>
    <w:rsid w:val="002D029F"/>
    <w:rsid w:val="0030481B"/>
    <w:rsid w:val="003221A2"/>
    <w:rsid w:val="00336E22"/>
    <w:rsid w:val="0037121F"/>
    <w:rsid w:val="003A0509"/>
    <w:rsid w:val="003D1F20"/>
    <w:rsid w:val="003E29C7"/>
    <w:rsid w:val="004071FC"/>
    <w:rsid w:val="00425BF5"/>
    <w:rsid w:val="004274D1"/>
    <w:rsid w:val="00445947"/>
    <w:rsid w:val="004813B3"/>
    <w:rsid w:val="00496591"/>
    <w:rsid w:val="004A18FF"/>
    <w:rsid w:val="004C11A7"/>
    <w:rsid w:val="004C63E4"/>
    <w:rsid w:val="004D3011"/>
    <w:rsid w:val="004D7D81"/>
    <w:rsid w:val="004E2C79"/>
    <w:rsid w:val="00517077"/>
    <w:rsid w:val="005262AC"/>
    <w:rsid w:val="005A3AD2"/>
    <w:rsid w:val="005A7C1D"/>
    <w:rsid w:val="005C3CCD"/>
    <w:rsid w:val="005E39D5"/>
    <w:rsid w:val="00600670"/>
    <w:rsid w:val="0062123A"/>
    <w:rsid w:val="00646E75"/>
    <w:rsid w:val="00667117"/>
    <w:rsid w:val="006771D0"/>
    <w:rsid w:val="00696311"/>
    <w:rsid w:val="007102FE"/>
    <w:rsid w:val="00715FCB"/>
    <w:rsid w:val="00743101"/>
    <w:rsid w:val="007867A0"/>
    <w:rsid w:val="007927F5"/>
    <w:rsid w:val="007B05B2"/>
    <w:rsid w:val="007C3A62"/>
    <w:rsid w:val="00802CA0"/>
    <w:rsid w:val="008132BA"/>
    <w:rsid w:val="00840FE4"/>
    <w:rsid w:val="008A5E77"/>
    <w:rsid w:val="008B50F3"/>
    <w:rsid w:val="008B62EC"/>
    <w:rsid w:val="008E6C3E"/>
    <w:rsid w:val="00981F69"/>
    <w:rsid w:val="009A1BAA"/>
    <w:rsid w:val="009B4BBD"/>
    <w:rsid w:val="00A0069C"/>
    <w:rsid w:val="00A0325C"/>
    <w:rsid w:val="00A16E96"/>
    <w:rsid w:val="00A2118D"/>
    <w:rsid w:val="00A65673"/>
    <w:rsid w:val="00A66C4C"/>
    <w:rsid w:val="00A70626"/>
    <w:rsid w:val="00AA00C3"/>
    <w:rsid w:val="00AC1DFC"/>
    <w:rsid w:val="00AD4EB2"/>
    <w:rsid w:val="00AD76E2"/>
    <w:rsid w:val="00AF1A25"/>
    <w:rsid w:val="00B11F7F"/>
    <w:rsid w:val="00B20152"/>
    <w:rsid w:val="00B33040"/>
    <w:rsid w:val="00B362A8"/>
    <w:rsid w:val="00B505C3"/>
    <w:rsid w:val="00B70850"/>
    <w:rsid w:val="00B823DF"/>
    <w:rsid w:val="00BA211C"/>
    <w:rsid w:val="00BC32BB"/>
    <w:rsid w:val="00BD5B96"/>
    <w:rsid w:val="00BD7322"/>
    <w:rsid w:val="00BF1025"/>
    <w:rsid w:val="00C066B6"/>
    <w:rsid w:val="00C31D91"/>
    <w:rsid w:val="00C333B6"/>
    <w:rsid w:val="00C37BA1"/>
    <w:rsid w:val="00C42DBA"/>
    <w:rsid w:val="00C44B03"/>
    <w:rsid w:val="00C4674C"/>
    <w:rsid w:val="00C506CF"/>
    <w:rsid w:val="00C72BED"/>
    <w:rsid w:val="00C947CD"/>
    <w:rsid w:val="00C9578B"/>
    <w:rsid w:val="00CC4645"/>
    <w:rsid w:val="00CC5A1B"/>
    <w:rsid w:val="00D2522B"/>
    <w:rsid w:val="00D5459D"/>
    <w:rsid w:val="00D95A80"/>
    <w:rsid w:val="00DB5936"/>
    <w:rsid w:val="00DD1495"/>
    <w:rsid w:val="00DD172A"/>
    <w:rsid w:val="00E006BC"/>
    <w:rsid w:val="00E25A26"/>
    <w:rsid w:val="00E4381A"/>
    <w:rsid w:val="00E55D74"/>
    <w:rsid w:val="00E60E9B"/>
    <w:rsid w:val="00E850B5"/>
    <w:rsid w:val="00E966C9"/>
    <w:rsid w:val="00EA094C"/>
    <w:rsid w:val="00EB3BB1"/>
    <w:rsid w:val="00EB55FA"/>
    <w:rsid w:val="00F50093"/>
    <w:rsid w:val="00F60274"/>
    <w:rsid w:val="00F77FB9"/>
    <w:rsid w:val="00FB068F"/>
    <w:rsid w:val="00FB3A99"/>
    <w:rsid w:val="00FD6991"/>
    <w:rsid w:val="00FE6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9A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unhideWhenUsed/>
    <w:qFormat/>
    <w:rsid w:val="000A4E4F"/>
    <w:pPr>
      <w:spacing w:after="240"/>
      <w:ind w:left="720"/>
      <w:contextualSpacing/>
    </w:pPr>
    <w:rPr>
      <w:color w:val="404040" w:themeColor="text1" w:themeTint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BA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3D1F2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3D1F2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C32BB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rraIr%20AqeeL\AppData\Roaming\Microsoft\&#1064;&#1072;&#1073;&#1083;&#1086;&#1085;&#1099;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470D0056E443259C4364A247BE1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A3A4D-F41E-41F0-BF76-83C50C50DC17}"/>
      </w:docPartPr>
      <w:docPartBody>
        <w:p w:rsidR="00A036FA" w:rsidRDefault="00A036FA">
          <w:pPr>
            <w:pStyle w:val="6C470D0056E443259C4364A247BE1A69"/>
          </w:pPr>
          <w:r w:rsidRPr="00D5459D">
            <w:t>Profile</w:t>
          </w:r>
        </w:p>
      </w:docPartBody>
    </w:docPart>
    <w:docPart>
      <w:docPartPr>
        <w:name w:val="4A50B3CCF27940A3A84C22AE99B89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95CC3-FE0B-4E89-8212-9A10931BAC3B}"/>
      </w:docPartPr>
      <w:docPartBody>
        <w:p w:rsidR="00A036FA" w:rsidRDefault="00A036FA">
          <w:pPr>
            <w:pStyle w:val="4A50B3CCF27940A3A84C22AE99B89D51"/>
          </w:pPr>
          <w:r w:rsidRPr="00036450">
            <w:t>CONTACT</w:t>
          </w:r>
        </w:p>
      </w:docPartBody>
    </w:docPart>
    <w:docPart>
      <w:docPartPr>
        <w:name w:val="0D4AB83E62AC4BF99837604FBF259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37C1E-2143-48D1-AC05-0015CF19570D}"/>
      </w:docPartPr>
      <w:docPartBody>
        <w:p w:rsidR="00A036FA" w:rsidRDefault="00A036FA">
          <w:pPr>
            <w:pStyle w:val="0D4AB83E62AC4BF99837604FBF25947C"/>
          </w:pPr>
          <w:r w:rsidRPr="004D3011">
            <w:t>PHONE:</w:t>
          </w:r>
        </w:p>
      </w:docPartBody>
    </w:docPart>
    <w:docPart>
      <w:docPartPr>
        <w:name w:val="ADC7229618A74049BD741887ADF86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F9624-CD1F-40AF-9062-4EDD18EC7E88}"/>
      </w:docPartPr>
      <w:docPartBody>
        <w:p w:rsidR="00A036FA" w:rsidRDefault="00A036FA">
          <w:pPr>
            <w:pStyle w:val="ADC7229618A74049BD741887ADF869AA"/>
          </w:pPr>
          <w:r w:rsidRPr="004D3011">
            <w:t>EMAIL:</w:t>
          </w:r>
        </w:p>
      </w:docPartBody>
    </w:docPart>
    <w:docPart>
      <w:docPartPr>
        <w:name w:val="FCC9171D7DDC4E859883B5DDB0B8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3934B-5BBB-4F34-A5CF-413F768F0888}"/>
      </w:docPartPr>
      <w:docPartBody>
        <w:p w:rsidR="00A036FA" w:rsidRDefault="00A036FA">
          <w:pPr>
            <w:pStyle w:val="FCC9171D7DDC4E859883B5DDB0B895E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36FA"/>
    <w:rsid w:val="00085A41"/>
    <w:rsid w:val="000C0120"/>
    <w:rsid w:val="000E75F7"/>
    <w:rsid w:val="00151121"/>
    <w:rsid w:val="00183AB0"/>
    <w:rsid w:val="001A692A"/>
    <w:rsid w:val="00283170"/>
    <w:rsid w:val="002A42D7"/>
    <w:rsid w:val="00413A3F"/>
    <w:rsid w:val="004367A1"/>
    <w:rsid w:val="004368C9"/>
    <w:rsid w:val="00496FE2"/>
    <w:rsid w:val="004A1017"/>
    <w:rsid w:val="004E3B78"/>
    <w:rsid w:val="00524507"/>
    <w:rsid w:val="005629F0"/>
    <w:rsid w:val="00645813"/>
    <w:rsid w:val="00671B5D"/>
    <w:rsid w:val="006A1876"/>
    <w:rsid w:val="006A7138"/>
    <w:rsid w:val="006B1131"/>
    <w:rsid w:val="007A7F10"/>
    <w:rsid w:val="008A7E96"/>
    <w:rsid w:val="00A036FA"/>
    <w:rsid w:val="00A34E36"/>
    <w:rsid w:val="00A56DFB"/>
    <w:rsid w:val="00DE6ABF"/>
    <w:rsid w:val="00DF7E10"/>
    <w:rsid w:val="00F27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8C9"/>
  </w:style>
  <w:style w:type="paragraph" w:styleId="Heading2">
    <w:name w:val="heading 2"/>
    <w:basedOn w:val="Normal"/>
    <w:next w:val="Normal"/>
    <w:link w:val="Heading2Char"/>
    <w:uiPriority w:val="9"/>
    <w:qFormat/>
    <w:rsid w:val="008A7E96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9B7C518DF54D8EAC264CF32052049A">
    <w:name w:val="F79B7C518DF54D8EAC264CF32052049A"/>
    <w:rsid w:val="004368C9"/>
  </w:style>
  <w:style w:type="paragraph" w:customStyle="1" w:styleId="B83BB589B5DD44C3AF915F11F4A6533E">
    <w:name w:val="B83BB589B5DD44C3AF915F11F4A6533E"/>
    <w:rsid w:val="004368C9"/>
  </w:style>
  <w:style w:type="paragraph" w:customStyle="1" w:styleId="6C470D0056E443259C4364A247BE1A69">
    <w:name w:val="6C470D0056E443259C4364A247BE1A69"/>
    <w:rsid w:val="004368C9"/>
  </w:style>
  <w:style w:type="paragraph" w:customStyle="1" w:styleId="D39B0887030A44159217E44CBD6C87ED">
    <w:name w:val="D39B0887030A44159217E44CBD6C87ED"/>
    <w:rsid w:val="004368C9"/>
  </w:style>
  <w:style w:type="paragraph" w:customStyle="1" w:styleId="4A50B3CCF27940A3A84C22AE99B89D51">
    <w:name w:val="4A50B3CCF27940A3A84C22AE99B89D51"/>
    <w:rsid w:val="004368C9"/>
  </w:style>
  <w:style w:type="paragraph" w:customStyle="1" w:styleId="0D4AB83E62AC4BF99837604FBF25947C">
    <w:name w:val="0D4AB83E62AC4BF99837604FBF25947C"/>
    <w:rsid w:val="004368C9"/>
  </w:style>
  <w:style w:type="paragraph" w:customStyle="1" w:styleId="FE75AD03CFA2486DA80B339F133223B0">
    <w:name w:val="FE75AD03CFA2486DA80B339F133223B0"/>
    <w:rsid w:val="004368C9"/>
  </w:style>
  <w:style w:type="paragraph" w:customStyle="1" w:styleId="E35E48127E414E419F2E3A18FBFAFC7D">
    <w:name w:val="E35E48127E414E419F2E3A18FBFAFC7D"/>
    <w:rsid w:val="004368C9"/>
  </w:style>
  <w:style w:type="paragraph" w:customStyle="1" w:styleId="DF6A104D1FE04A198E740FAECF3CECCB">
    <w:name w:val="DF6A104D1FE04A198E740FAECF3CECCB"/>
    <w:rsid w:val="004368C9"/>
  </w:style>
  <w:style w:type="paragraph" w:customStyle="1" w:styleId="ADC7229618A74049BD741887ADF869AA">
    <w:name w:val="ADC7229618A74049BD741887ADF869AA"/>
    <w:rsid w:val="004368C9"/>
  </w:style>
  <w:style w:type="character" w:styleId="Hyperlink">
    <w:name w:val="Hyperlink"/>
    <w:basedOn w:val="DefaultParagraphFont"/>
    <w:uiPriority w:val="99"/>
    <w:unhideWhenUsed/>
    <w:rsid w:val="004368C9"/>
    <w:rPr>
      <w:color w:val="ED7D31" w:themeColor="accent2"/>
      <w:u w:val="single"/>
    </w:rPr>
  </w:style>
  <w:style w:type="paragraph" w:customStyle="1" w:styleId="1BE8D635711E4D3DAD64F2C6DA4AADB3">
    <w:name w:val="1BE8D635711E4D3DAD64F2C6DA4AADB3"/>
    <w:rsid w:val="004368C9"/>
  </w:style>
  <w:style w:type="paragraph" w:customStyle="1" w:styleId="1E3F9FA2DCEB47D29249AE1BDD36DEFD">
    <w:name w:val="1E3F9FA2DCEB47D29249AE1BDD36DEFD"/>
    <w:rsid w:val="004368C9"/>
  </w:style>
  <w:style w:type="paragraph" w:customStyle="1" w:styleId="5B56E6BA54CB475B93AD1BB668050A1D">
    <w:name w:val="5B56E6BA54CB475B93AD1BB668050A1D"/>
    <w:rsid w:val="004368C9"/>
  </w:style>
  <w:style w:type="paragraph" w:customStyle="1" w:styleId="8F2ABB778E22481A9140DDFC5D05D01C">
    <w:name w:val="8F2ABB778E22481A9140DDFC5D05D01C"/>
    <w:rsid w:val="004368C9"/>
  </w:style>
  <w:style w:type="paragraph" w:customStyle="1" w:styleId="E48B422EF3254C52A112B2F8810F75D1">
    <w:name w:val="E48B422EF3254C52A112B2F8810F75D1"/>
    <w:rsid w:val="004368C9"/>
  </w:style>
  <w:style w:type="paragraph" w:customStyle="1" w:styleId="3C53628EA04449FDA0160DB67BCFA0AD">
    <w:name w:val="3C53628EA04449FDA0160DB67BCFA0AD"/>
    <w:rsid w:val="004368C9"/>
  </w:style>
  <w:style w:type="paragraph" w:customStyle="1" w:styleId="FCC9171D7DDC4E859883B5DDB0B895E2">
    <w:name w:val="FCC9171D7DDC4E859883B5DDB0B895E2"/>
    <w:rsid w:val="004368C9"/>
  </w:style>
  <w:style w:type="paragraph" w:customStyle="1" w:styleId="D27E5CBEC9234BA6AFC0D9AB34B8A048">
    <w:name w:val="D27E5CBEC9234BA6AFC0D9AB34B8A048"/>
    <w:rsid w:val="004368C9"/>
  </w:style>
  <w:style w:type="paragraph" w:customStyle="1" w:styleId="6F18FCF773FD4BDD811ABB028871707B">
    <w:name w:val="6F18FCF773FD4BDD811ABB028871707B"/>
    <w:rsid w:val="004368C9"/>
  </w:style>
  <w:style w:type="paragraph" w:customStyle="1" w:styleId="5714B68419E74B4C8CC05DD796CA5AA7">
    <w:name w:val="5714B68419E74B4C8CC05DD796CA5AA7"/>
    <w:rsid w:val="004368C9"/>
  </w:style>
  <w:style w:type="paragraph" w:customStyle="1" w:styleId="0F88C4729C6A4548B3D85B03B7151D34">
    <w:name w:val="0F88C4729C6A4548B3D85B03B7151D34"/>
    <w:rsid w:val="004368C9"/>
  </w:style>
  <w:style w:type="paragraph" w:customStyle="1" w:styleId="BA6960DBE7004B38875B3694D20E5117">
    <w:name w:val="BA6960DBE7004B38875B3694D20E5117"/>
    <w:rsid w:val="004368C9"/>
  </w:style>
  <w:style w:type="paragraph" w:customStyle="1" w:styleId="6AC6B9248CAE42D8A39A43409ABC3B2C">
    <w:name w:val="6AC6B9248CAE42D8A39A43409ABC3B2C"/>
    <w:rsid w:val="004368C9"/>
  </w:style>
  <w:style w:type="paragraph" w:customStyle="1" w:styleId="A9C9F8317FA242DF990A745C24374460">
    <w:name w:val="A9C9F8317FA242DF990A745C24374460"/>
    <w:rsid w:val="004368C9"/>
  </w:style>
  <w:style w:type="paragraph" w:customStyle="1" w:styleId="35DF8CAB798944D28001EDEF6926805E">
    <w:name w:val="35DF8CAB798944D28001EDEF6926805E"/>
    <w:rsid w:val="004368C9"/>
  </w:style>
  <w:style w:type="paragraph" w:customStyle="1" w:styleId="B824565FFC084AB1AED8E53A185D5BCC">
    <w:name w:val="B824565FFC084AB1AED8E53A185D5BCC"/>
    <w:rsid w:val="004368C9"/>
  </w:style>
  <w:style w:type="paragraph" w:customStyle="1" w:styleId="88BC98C90CF44C729F5F6C58E8F59EA4">
    <w:name w:val="88BC98C90CF44C729F5F6C58E8F59EA4"/>
    <w:rsid w:val="004368C9"/>
  </w:style>
  <w:style w:type="paragraph" w:customStyle="1" w:styleId="4669B83A9C1E40EFBAC8D9A42C6D26E7">
    <w:name w:val="4669B83A9C1E40EFBAC8D9A42C6D26E7"/>
    <w:rsid w:val="004368C9"/>
  </w:style>
  <w:style w:type="paragraph" w:customStyle="1" w:styleId="9299937D8BA846F092033931FE23A771">
    <w:name w:val="9299937D8BA846F092033931FE23A771"/>
    <w:rsid w:val="004368C9"/>
  </w:style>
  <w:style w:type="paragraph" w:customStyle="1" w:styleId="19D79A10E56D48868B78BD6F40744851">
    <w:name w:val="19D79A10E56D48868B78BD6F40744851"/>
    <w:rsid w:val="004368C9"/>
  </w:style>
  <w:style w:type="paragraph" w:customStyle="1" w:styleId="DD80B6F56C924A44ABCF6B0CF4EF2276">
    <w:name w:val="DD80B6F56C924A44ABCF6B0CF4EF2276"/>
    <w:rsid w:val="004368C9"/>
  </w:style>
  <w:style w:type="paragraph" w:customStyle="1" w:styleId="FFA74AAC794B45B5B9EC371ED43628EA">
    <w:name w:val="FFA74AAC794B45B5B9EC371ED43628EA"/>
    <w:rsid w:val="004368C9"/>
  </w:style>
  <w:style w:type="paragraph" w:customStyle="1" w:styleId="03C7092CBB754327AAE6A4C1434308F4">
    <w:name w:val="03C7092CBB754327AAE6A4C1434308F4"/>
    <w:rsid w:val="004368C9"/>
  </w:style>
  <w:style w:type="paragraph" w:customStyle="1" w:styleId="5E4CA150422E43D082391757ADF0CA41">
    <w:name w:val="5E4CA150422E43D082391757ADF0CA41"/>
    <w:rsid w:val="004368C9"/>
  </w:style>
  <w:style w:type="paragraph" w:customStyle="1" w:styleId="2BD0F03D533C4D8897CC54A2ADA7132A">
    <w:name w:val="2BD0F03D533C4D8897CC54A2ADA7132A"/>
    <w:rsid w:val="004368C9"/>
  </w:style>
  <w:style w:type="paragraph" w:customStyle="1" w:styleId="18B14AC8768147319AFEDC2D038643C2">
    <w:name w:val="18B14AC8768147319AFEDC2D038643C2"/>
    <w:rsid w:val="004368C9"/>
  </w:style>
  <w:style w:type="paragraph" w:customStyle="1" w:styleId="888A4E723810432BB1C51BB6EF5E65C7">
    <w:name w:val="888A4E723810432BB1C51BB6EF5E65C7"/>
    <w:rsid w:val="004368C9"/>
  </w:style>
  <w:style w:type="paragraph" w:customStyle="1" w:styleId="DB3924D67CD84CB2AEBBA28FEE4A6FC9">
    <w:name w:val="DB3924D67CD84CB2AEBBA28FEE4A6FC9"/>
    <w:rsid w:val="004368C9"/>
  </w:style>
  <w:style w:type="paragraph" w:customStyle="1" w:styleId="9F5D6C89791B44E48ECC2F0DFB37C9E8">
    <w:name w:val="9F5D6C89791B44E48ECC2F0DFB37C9E8"/>
    <w:rsid w:val="004368C9"/>
  </w:style>
  <w:style w:type="paragraph" w:customStyle="1" w:styleId="D17566012FEA4BE3B5058E465902250F">
    <w:name w:val="D17566012FEA4BE3B5058E465902250F"/>
    <w:rsid w:val="004368C9"/>
  </w:style>
  <w:style w:type="character" w:customStyle="1" w:styleId="Heading2Char">
    <w:name w:val="Heading 2 Char"/>
    <w:basedOn w:val="DefaultParagraphFont"/>
    <w:link w:val="Heading2"/>
    <w:uiPriority w:val="9"/>
    <w:rsid w:val="008A7E96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930F3DCDA3C4825AA42511B9E7378B9">
    <w:name w:val="2930F3DCDA3C4825AA42511B9E7378B9"/>
    <w:rsid w:val="004368C9"/>
  </w:style>
  <w:style w:type="paragraph" w:customStyle="1" w:styleId="C1DAF256C0BF463DB8AE6A993DD26FBA">
    <w:name w:val="C1DAF256C0BF463DB8AE6A993DD26FBA"/>
    <w:rsid w:val="008A7E96"/>
  </w:style>
  <w:style w:type="paragraph" w:customStyle="1" w:styleId="5641D22BC11D41379BBCB87BCDCC3468">
    <w:name w:val="5641D22BC11D41379BBCB87BCDCC3468"/>
    <w:rsid w:val="008A7E96"/>
  </w:style>
  <w:style w:type="paragraph" w:customStyle="1" w:styleId="23AB9BCF96CB44CA93EEAAB8B7ACC07D">
    <w:name w:val="23AB9BCF96CB44CA93EEAAB8B7ACC07D"/>
    <w:rsid w:val="008A7E96"/>
  </w:style>
  <w:style w:type="paragraph" w:customStyle="1" w:styleId="9B6E36C8BD2D4459A2B076F05A75559F">
    <w:name w:val="9B6E36C8BD2D4459A2B076F05A75559F"/>
    <w:rsid w:val="008A7E96"/>
  </w:style>
  <w:style w:type="paragraph" w:customStyle="1" w:styleId="7A2C2E9A3AF64D3EAB94122484D88D30">
    <w:name w:val="7A2C2E9A3AF64D3EAB94122484D88D30"/>
    <w:rsid w:val="008A7E96"/>
  </w:style>
  <w:style w:type="paragraph" w:customStyle="1" w:styleId="3C1B464873F744DC9BDB3E46880A30A0">
    <w:name w:val="3C1B464873F744DC9BDB3E46880A30A0"/>
    <w:rsid w:val="008A7E96"/>
  </w:style>
  <w:style w:type="paragraph" w:customStyle="1" w:styleId="2D3F4B3471D34AA7A6A1B848BE4F6AE5">
    <w:name w:val="2D3F4B3471D34AA7A6A1B848BE4F6AE5"/>
    <w:rsid w:val="006B1131"/>
  </w:style>
  <w:style w:type="paragraph" w:customStyle="1" w:styleId="0DC66DF71B2B48DDB3F4930BBDFEAAA0">
    <w:name w:val="0DC66DF71B2B48DDB3F4930BBDFEAAA0"/>
    <w:rsid w:val="006B1131"/>
  </w:style>
  <w:style w:type="paragraph" w:customStyle="1" w:styleId="F6EA3B818A014B91A952DCD6C49EA837">
    <w:name w:val="F6EA3B818A014B91A952DCD6C49EA837"/>
    <w:rsid w:val="006B11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69716D-01D2-45D7-8953-E9A67E45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2019-10-10T16:14:00Z</dcterms:created>
  <dcterms:modified xsi:type="dcterms:W3CDTF">2020-02-09T10:07:00Z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